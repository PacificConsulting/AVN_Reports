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d_Sales_Credit_Memo_Copy/50004"/>
            <w:id w:val="-346637227"/>
            <w:placeholder>
              <w:docPart w:val="D2E2F0B8EF3A43609AA6824856C1E0EF"/>
            </w:placeholder>
            <w:dataBinding w:prefixMappings="xmlns:ns0='urn:microsoft-dynamics-nav/reports/Std_Sales_Credit_Memo_Copy/50004/'" w:xpath="/ns0:NavWordReportXmlPart[1]/ns0:Header[1]/ns0:CustomerAddress1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d_Sales_Credit_Memo_Copy/50004"/>
            <w:id w:val="-1171950695"/>
            <w:placeholder>
              <w:docPart w:val="40A720FA878C44758EB6A6531824B720"/>
            </w:placeholder>
            <w:dataBinding w:prefixMappings="xmlns:ns0='urn:microsoft-dynamics-nav/reports/Std_Sales_Credit_Memo_Copy/50004/'" w:xpath="/ns0:NavWordReportXmlPart[1]/ns0:Header[1]/ns0:CompanyAddress1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d_Sales_Credit_Memo_Copy/50004"/>
            <w:id w:val="2121793087"/>
            <w:placeholder>
              <w:docPart w:val="D2E2F0B8EF3A43609AA6824856C1E0EF"/>
            </w:placeholder>
            <w:dataBinding w:prefixMappings="xmlns:ns0='urn:microsoft-dynamics-nav/reports/Std_Sales_Credit_Memo_Copy/50004/'" w:xpath="/ns0:NavWordReportXmlPart[1]/ns0:Header[1]/ns0:CustomerAddress2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d_Sales_Credit_Memo_Copy/50004"/>
            <w:id w:val="1521665205"/>
            <w:placeholder>
              <w:docPart w:val="686377AACB98467B87FAF1F31F1B4537"/>
            </w:placeholder>
            <w:dataBinding w:prefixMappings="xmlns:ns0='urn:microsoft-dynamics-nav/reports/Std_Sales_Credit_Memo_Copy/50004/'" w:xpath="/ns0:NavWordReportXmlPart[1]/ns0:Header[1]/ns0:CompanyAddress2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d_Sales_Credit_Memo_Copy/50004"/>
            <w:id w:val="536395156"/>
            <w:placeholder>
              <w:docPart w:val="D2E2F0B8EF3A43609AA6824856C1E0EF"/>
            </w:placeholder>
            <w:dataBinding w:prefixMappings="xmlns:ns0='urn:microsoft-dynamics-nav/reports/Std_Sales_Credit_Memo_Copy/50004/'" w:xpath="/ns0:NavWordReportXmlPart[1]/ns0:Header[1]/ns0:CustomerAddress3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d_Sales_Credit_Memo_Copy/50004"/>
            <w:id w:val="-1053613660"/>
            <w:placeholder>
              <w:docPart w:val="686377AACB98467B87FAF1F31F1B4537"/>
            </w:placeholder>
            <w:dataBinding w:prefixMappings="xmlns:ns0='urn:microsoft-dynamics-nav/reports/Std_Sales_Credit_Memo_Copy/50004/'" w:xpath="/ns0:NavWordReportXmlPart[1]/ns0:Header[1]/ns0:CompanyAddress3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d_Sales_Credit_Memo_Copy/50004"/>
            <w:id w:val="1229109116"/>
            <w:placeholder>
              <w:docPart w:val="D2E2F0B8EF3A43609AA6824856C1E0EF"/>
            </w:placeholder>
            <w:dataBinding w:prefixMappings="xmlns:ns0='urn:microsoft-dynamics-nav/reports/Std_Sales_Credit_Memo_Copy/50004/'" w:xpath="/ns0:NavWordReportXmlPart[1]/ns0:Header[1]/ns0:CustomerAddress4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d_Sales_Credit_Memo_Copy/50004"/>
            <w:id w:val="-843252946"/>
            <w:placeholder>
              <w:docPart w:val="686377AACB98467B87FAF1F31F1B4537"/>
            </w:placeholder>
            <w:dataBinding w:prefixMappings="xmlns:ns0='urn:microsoft-dynamics-nav/reports/Std_Sales_Credit_Memo_Copy/50004/'" w:xpath="/ns0:NavWordReportXmlPart[1]/ns0:Header[1]/ns0:CompanyAddress4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d_Sales_Credit_Memo_Copy/50004"/>
            <w:id w:val="1814057176"/>
            <w:placeholder>
              <w:docPart w:val="D2E2F0B8EF3A43609AA6824856C1E0EF"/>
            </w:placeholder>
            <w:dataBinding w:prefixMappings="xmlns:ns0='urn:microsoft-dynamics-nav/reports/Std_Sales_Credit_Memo_Copy/50004/'" w:xpath="/ns0:NavWordReportXmlPart[1]/ns0:Header[1]/ns0:CustomerAddress5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d_Sales_Credit_Memo_Copy/50004"/>
            <w:id w:val="-1834985711"/>
            <w:placeholder>
              <w:docPart w:val="686377AACB98467B87FAF1F31F1B4537"/>
            </w:placeholder>
            <w:dataBinding w:prefixMappings="xmlns:ns0='urn:microsoft-dynamics-nav/reports/Std_Sales_Credit_Memo_Copy/50004/'" w:xpath="/ns0:NavWordReportXmlPart[1]/ns0:Header[1]/ns0:CompanyAddress5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d_Sales_Credit_Memo_Copy/50004"/>
            <w:id w:val="-2064325541"/>
            <w:placeholder>
              <w:docPart w:val="D2E2F0B8EF3A43609AA6824856C1E0EF"/>
            </w:placeholder>
            <w:dataBinding w:prefixMappings="xmlns:ns0='urn:microsoft-dynamics-nav/reports/Std_Sales_Credit_Memo_Copy/50004/'" w:xpath="/ns0:NavWordReportXmlPart[1]/ns0:Header[1]/ns0:CustomerAddress6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d_Sales_Credit_Memo_Copy/50004"/>
            <w:id w:val="-2005736487"/>
            <w:placeholder>
              <w:docPart w:val="686377AACB98467B87FAF1F31F1B4537"/>
            </w:placeholder>
            <w:dataBinding w:prefixMappings="xmlns:ns0='urn:microsoft-dynamics-nav/reports/Std_Sales_Credit_Memo_Copy/50004/'" w:xpath="/ns0:NavWordReportXmlPart[1]/ns0:Header[1]/ns0:CompanyAddress6[1]" w:storeItemID="{E2DF282D-C183-47A3-91D1-8B90BDB0DF4A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d_Sales_Credit_Memo_Copy/50004"/>
            <w:id w:val="-762605892"/>
            <w:placeholder>
              <w:docPart w:val="D2E2F0B8EF3A43609AA6824856C1E0EF"/>
            </w:placeholder>
            <w:dataBinding w:prefixMappings="xmlns:ns0='urn:microsoft-dynamics-nav/reports/Std_Sales_Credit_Memo_Copy/50004/'" w:xpath="/ns0:NavWordReportXmlPart[1]/ns0:Header[1]/ns0:CustomerAddress7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57F7D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d_Sales_Credit_Memo_Copy/50004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d_Sales_Credit_Memo_Copy/50004/'" w:xpath="/ns0:NavWordReportXmlPart[1]/ns0:Header[1]/ns0:CompanyLegalOffice_Lbl[1]" w:storeItemID="{E2DF282D-C183-47A3-91D1-8B90BDB0DF4A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d_Sales_Credit_Memo_Copy/50004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d_Sales_Credit_Memo_Copy/50004/'" w:xpath="/ns0:NavWordReportXmlPart[1]/ns0:Header[1]/ns0:CompanyLegalOffice[1]" w:storeItemID="{E2DF282D-C183-47A3-91D1-8B90BDB0DF4A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d_Sales_Credit_Memo_Copy/50004"/>
            <w:id w:val="571465082"/>
            <w:placeholder>
              <w:docPart w:val="D2E2F0B8EF3A43609AA6824856C1E0EF"/>
            </w:placeholder>
            <w:dataBinding w:prefixMappings="xmlns:ns0='urn:microsoft-dynamics-nav/reports/Std_Sales_Credit_Memo_Copy/50004/'" w:xpath="/ns0:NavWordReportXmlPart[1]/ns0:Header[1]/ns0:CustomerAddress8[1]" w:storeItemID="{E2DF282D-C183-47A3-91D1-8B90BDB0DF4A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d_Sales_Credit_Memo_Copy/50004"/>
            <w:id w:val="-1130623254"/>
            <w:placeholder>
              <w:docPart w:val="CC4BA5CE077542889864E2DC93E37FCF"/>
            </w:placeholder>
            <w:dataBinding w:prefixMappings="xmlns:ns0='urn:microsoft-dynamics-nav/reports/Std_Sales_Credit_Memo_Copy/50004/'" w:xpath="/ns0:NavWordReportXmlPart[1]/ns0:Header[1]/ns0:YourReference_Lbl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tc>
          <w:tcPr>
            <w:tcW w:w="2549" w:type="dxa"/>
          </w:tcPr>
          <w:p w:rsidR="00133E05" w:rsidP="00DF6462" w:rsidRDefault="00133E05" w14:paraId="54200482" w14:textId="47D44856">
            <w:pPr>
              <w:pStyle w:val="Heading1"/>
              <w:outlineLvl w:val="0"/>
            </w:pPr>
          </w:p>
        </w:tc>
        <w:sdt>
          <w:sdtPr>
            <w:alias w:val="#Nav: /Header/AppliesToDocument_Lbl"/>
            <w:tag w:val="#Nav: Std_Sales_Credit_Memo_Copy/50004"/>
            <w:id w:val="-277109058"/>
            <w:placeholder>
              <w:docPart w:val="3BB2B48FAB3E4DDE96F16AC639A9D652"/>
            </w:placeholder>
            <w:dataBinding w:prefixMappings="xmlns:ns0='urn:microsoft-dynamics-nav/reports/Std_Sales_Credit_Memo_Copy/50004/'" w:xpath="/ns0:NavWordReportXmlPart[1]/ns0:Header[1]/ns0:AppliesToDocument_Lbl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d_Sales_Credit_Memo_Copy/50004"/>
            <w:id w:val="-1251649982"/>
            <w:placeholder>
              <w:docPart w:val="D00B2CF5216542E48B1FA3F7329E9168"/>
            </w:placeholder>
            <w:dataBinding w:prefixMappings="xmlns:ns0='urn:microsoft-dynamics-nav/reports/Std_Sales_Credit_Memo_Copy/50004/'" w:xpath="/ns0:NavWordReportXmlPart[1]/ns0:Header[1]/ns0:DueDate_Lbl[1]" w:storeItemID="{E2DF282D-C183-47A3-91D1-8B90BDB0DF4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d_Sales_Credit_Memo_Copy/50004"/>
            <w:id w:val="1620342425"/>
            <w:placeholder>
              <w:docPart w:val="B8378250F9C6465BBB09384DE802FB7F"/>
            </w:placeholder>
            <w:dataBinding w:prefixMappings="xmlns:ns0='urn:microsoft-dynamics-nav/reports/Std_Sales_Credit_Memo_Copy/50004/'" w:xpath="/ns0:NavWordReportXmlPart[1]/ns0:Header[1]/ns0:YourReference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tc>
          <w:tcPr>
            <w:tcW w:w="2549" w:type="dxa"/>
          </w:tcPr>
          <w:p w:rsidR="00133E05" w:rsidP="00DF6462" w:rsidRDefault="00133E05" w14:paraId="1F1BF496" w14:textId="616984C0"/>
        </w:tc>
        <w:sdt>
          <w:sdtPr>
            <w:alias w:val="#Nav: /Header/AppliesToDocument"/>
            <w:tag w:val="#Nav: Std_Sales_Credit_Memo_Copy/50004"/>
            <w:id w:val="713312628"/>
            <w:placeholder>
              <w:docPart w:val="4116043F68A841ADBFF0F78D0BAFE4DD"/>
            </w:placeholder>
            <w:dataBinding w:prefixMappings="xmlns:ns0='urn:microsoft-dynamics-nav/reports/Std_Sales_Credit_Memo_Copy/50004/'" w:xpath="/ns0:NavWordReportXmlPart[1]/ns0:Header[1]/ns0:AppliesToDocument[1]" w:storeItemID="{E2DF282D-C183-47A3-91D1-8B90BDB0DF4A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d_Sales_Credit_Memo_Copy/50004"/>
            <w:id w:val="1703123343"/>
            <w:placeholder>
              <w:docPart w:val="5A79970C3A884513AA554763E81035C3"/>
            </w:placeholder>
            <w:dataBinding w:prefixMappings="xmlns:ns0='urn:microsoft-dynamics-nav/reports/Std_Sales_Credit_Memo_Copy/50004/'" w:xpath="/ns0:NavWordReportXmlPart[1]/ns0:Header[1]/ns0:DueDate[1]" w:storeItemID="{E2DF282D-C183-47A3-91D1-8B90BDB0DF4A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d_Sales_Credit_Memo_Copy/50004"/>
        <w:id w:val="1351379648"/>
        <w:placeholder>
          <w:docPart w:val="DefaultPlaceholder_-1854013440"/>
        </w:placeholder>
        <w:dataBinding w:prefixMappings="xmlns:ns0='urn:microsoft-dynamics-nav/reports/Std_Sales_Credit_Memo_Copy/50004/'" w:xpath="/ns0:NavWordReportXmlPart[1]/ns0:Header[1]/ns0:WorkDescriptionLines[1]/ns0:WorkDescriptionLine[1]" w:storeItemID="{E2DF282D-C183-47A3-91D1-8B90BDB0DF4A}"/>
        <w:text/>
      </w:sdtPr>
      <w:sdtEndPr/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d_Sales_Credit_Memo_Copy/50004"/>
            <w:id w:val="771446451"/>
            <w:placeholder>
              <w:docPart w:val="343AAC44148243C78F326BB9A83D3024"/>
            </w:placeholder>
            <w:dataBinding w:prefixMappings="xmlns:ns0='urn:microsoft-dynamics-nav/reports/Std_Sales_Credit_Memo_Copy/50004/'" w:xpath="/ns0:NavWordReportXmlPart[1]/ns0:Header[1]/ns0:Line[1]/ns0:ItemNo_Line_Lbl[1]" w:storeItemID="{E2DF282D-C183-47A3-91D1-8B90BDB0DF4A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d_Sales_Credit_Memo_Copy/50004"/>
            <w:id w:val="1545399846"/>
            <w:placeholder>
              <w:docPart w:val="343AAC44148243C78F326BB9A83D3024"/>
            </w:placeholder>
            <w:dataBinding w:prefixMappings="xmlns:ns0='urn:microsoft-dynamics-nav/reports/Std_Sales_Credit_Memo_Copy/50004/'" w:xpath="/ns0:NavWordReportXmlPart[1]/ns0:Header[1]/ns0:Line[1]/ns0:Description_Line_Lbl[1]" w:storeItemID="{E2DF282D-C183-47A3-91D1-8B90BDB0DF4A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d_Sales_Credit_Memo_Copy/50004"/>
            <w:id w:val="-833229876"/>
            <w:placeholder>
              <w:docPart w:val="343AAC44148243C78F326BB9A83D3024"/>
            </w:placeholder>
            <w:dataBinding w:prefixMappings="xmlns:ns0='urn:microsoft-dynamics-nav/reports/Std_Sales_Credit_Memo_Copy/50004/'" w:xpath="/ns0:NavWordReportXmlPart[1]/ns0:Header[1]/ns0:Line[1]/ns0:ShipmentDate_Line_Lbl[1]" w:storeItemID="{E2DF282D-C183-47A3-91D1-8B90BDB0DF4A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d_Sales_Credit_Memo_Copy/50004"/>
            <w:id w:val="616415257"/>
            <w:placeholder>
              <w:docPart w:val="343AAC44148243C78F326BB9A83D3024"/>
            </w:placeholder>
            <w:dataBinding w:prefixMappings="xmlns:ns0='urn:microsoft-dynamics-nav/reports/Std_Sales_Credit_Memo_Copy/50004/'" w:xpath="/ns0:NavWordReportXmlPart[1]/ns0:Header[1]/ns0:Line[1]/ns0:Quantity_Line_Lbl[1]" w:storeItemID="{E2DF282D-C183-47A3-91D1-8B90BDB0DF4A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d_Sales_Credit_Memo_Copy/50004"/>
            <w:id w:val="-1521079236"/>
            <w:placeholder>
              <w:docPart w:val="343AAC44148243C78F326BB9A83D3024"/>
            </w:placeholder>
            <w:dataBinding w:prefixMappings="xmlns:ns0='urn:microsoft-dynamics-nav/reports/Std_Sales_Credit_Memo_Copy/50004/'" w:xpath="/ns0:NavWordReportXmlPart[1]/ns0:Header[1]/ns0:Line[1]/ns0:UnitPrice_Lbl[1]" w:storeItemID="{E2DF282D-C183-47A3-91D1-8B90BDB0DF4A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d_Sales_Credit_Memo_Copy/50004"/>
            <w:id w:val="1291246806"/>
            <w:placeholder>
              <w:docPart w:val="343AAC44148243C78F326BB9A83D3024"/>
            </w:placeholder>
            <w:dataBinding w:prefixMappings="xmlns:ns0='urn:microsoft-dynamics-nav/reports/Std_Sales_Credit_Memo_Copy/50004/'" w:xpath="/ns0:NavWordReportXmlPart[1]/ns0:Header[1]/ns0:Line[1]/ns0:VATPct_Line_Lbl[1]" w:storeItemID="{E2DF282D-C183-47A3-91D1-8B90BDB0DF4A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d_Sales_Credit_Memo_Copy/50004"/>
            <w:id w:val="1532234539"/>
            <w:placeholder>
              <w:docPart w:val="343AAC44148243C78F326BB9A83D3024"/>
            </w:placeholder>
            <w:dataBinding w:prefixMappings="xmlns:ns0='urn:microsoft-dynamics-nav/reports/Std_Sales_Credit_Memo_Copy/50004/'" w:xpath="/ns0:NavWordReportXmlPart[1]/ns0:Header[1]/ns0:Line[1]/ns0:LineAmount_Line_Lbl[1]" w:storeItemID="{E2DF282D-C183-47A3-91D1-8B90BDB0DF4A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d_Sales_Credit_Memo_Copy/50004"/>
          <w:id w:val="1327254768"/>
          <w15:dataBinding w:prefixMappings="xmlns:ns0='urn:microsoft-dynamics-nav/reports/Std_Sales_Credit_Memo_Copy/50004/'" w:xpath="/ns0:NavWordReportXmlPart[1]/ns0:Header[1]/ns0:Line" w:storeItemID="{E2DF282D-C183-47A3-91D1-8B90BDB0DF4A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d_Sales_Credit_Memo_Copy/50004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d_Sales_Credit_Memo_Copy/50004/'" w:xpath="/ns0:NavWordReportXmlPart[1]/ns0:Header[1]/ns0:Line[1]/ns0:ItemNo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634303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d_Sales_Credit_Memo_Copy/50004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d_Sales_Credit_Memo_Copy/50004/'" w:xpath="/ns0:NavWordReportXmlPart[1]/ns0:Header[1]/ns0:Line[1]/ns0:Description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634303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d_Sales_Credit_Memo_Copy/50004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d_Sales_Credit_Memo_Copy/50004/'" w:xpath="/ns0:NavWordReportXmlPart[1]/ns0:Header[1]/ns0:Line[1]/ns0:ShipmentDate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634303" w:rsidRDefault="00133E05" w14:paraId="7E87211E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d_Sales_Credit_Memo_Copy/50004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d_Sales_Credit_Memo_Copy/50004/'" w:xpath="/ns0:NavWordReportXmlPart[1]/ns0:Header[1]/ns0:Line[1]/ns0:Quantity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634303" w:rsidRDefault="00133E05" w14:paraId="210E68FF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d_Sales_Credit_Memo_Copy/50004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d_Sales_Credit_Memo_Copy/50004/'" w:xpath="/ns0:NavWordReportXmlPart[1]/ns0:Header[1]/ns0:Line[1]/ns0:UnitOfMeasur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634303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d_Sales_Credit_Memo_Copy/50004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d_Sales_Credit_Memo_Copy/50004/'" w:xpath="/ns0:NavWordReportXmlPart[1]/ns0:Header[1]/ns0:Line[1]/ns0:UnitPric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634303" w:rsidRDefault="00133E05" w14:paraId="3D15B52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d_Sales_Credit_Memo_Copy/50004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d_Sales_Credit_Memo_Copy/50004/'" w:xpath="/ns0:NavWordReportXmlPart[1]/ns0:Header[1]/ns0:Line[1]/ns0:LineDiscountPercentText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634303" w:rsidRDefault="00133E05" w14:paraId="04D41468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d_Sales_Credit_Memo_Copy/50004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d_Sales_Credit_Memo_Copy/50004/'" w:xpath="/ns0:NavWordReportXmlPart[1]/ns0:Header[1]/ns0:Line[1]/ns0:VATPct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634303" w:rsidRDefault="00133E05" w14:paraId="571F8ED4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d_Sales_Credit_Memo_Copy/50004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d_Sales_Credit_Memo_Copy/50004/'" w:xpath="/ns0:NavWordReportXmlPart[1]/ns0:Header[1]/ns0:Line[1]/ns0:LineAmount_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634303" w:rsidRDefault="00133E05" w14:paraId="70B74BEE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d_Sales_Credit_Memo_Copy/50004"/>
          <w:id w:val="1981810996"/>
          <w15:dataBinding w:prefixMappings="xmlns:ns0='urn:microsoft-dynamics-nav/reports/Std_Sales_Credit_Memo_Copy/50004/'" w:xpath="/ns0:NavWordReportXmlPart[1]/ns0:Header[1]/ns0:ReportTotalsLine" w:storeItemID="{E2DF282D-C183-47A3-91D1-8B90BDB0DF4A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d_Sales_Credit_Memo_Copy/50004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d_Sales_Credit_Memo_Copy/50004/'" w:xpath="/ns0:NavWordReportXmlPart[1]/ns0:Header[1]/ns0:ReportTotalsLine[1]/ns0:Description_ReportTotals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634303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d_Sales_Credit_Memo_Copy/50004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d_Sales_Credit_Memo_Copy/50004/'" w:xpath="/ns0:NavWordReportXmlPart[1]/ns0:Header[1]/ns0:ReportTotalsLine[1]/ns0:Amount_ReportTotals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634303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d_Sales_Credit_Memo_Copy/50004"/>
            <w:id w:val="1496384203"/>
            <w:placeholder>
              <w:docPart w:val="343AAC44148243C78F326BB9A83D3024"/>
            </w:placeholder>
            <w:dataBinding w:prefixMappings="xmlns:ns0='urn:microsoft-dynamics-nav/reports/Std_Sales_Credit_Memo_Copy/50004/'" w:xpath="/ns0:NavWordReportXmlPart[1]/ns0:Header[1]/ns0:Totals[1]/ns0:TotalIncludingVATText[1]" w:storeItemID="{E2DF282D-C183-47A3-91D1-8B90BDB0DF4A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d_Sales_Credit_Memo_Copy/50004"/>
            <w:id w:val="1661501859"/>
            <w:placeholder>
              <w:docPart w:val="343AAC44148243C78F326BB9A83D3024"/>
            </w:placeholder>
            <w:dataBinding w:prefixMappings="xmlns:ns0='urn:microsoft-dynamics-nav/reports/Std_Sales_Credit_Memo_Copy/50004/'" w:xpath="/ns0:NavWordReportXmlPart[1]/ns0:Header[1]/ns0:Totals[1]/ns0:TotalAmountIncludingVAT[1]" w:storeItemID="{E2DF282D-C183-47A3-91D1-8B90BDB0DF4A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d_Sales_Credit_Memo_Copy/50004"/>
          <w:id w:val="1234901919"/>
          <w15:dataBinding w:prefixMappings="xmlns:ns0='urn:microsoft-dynamics-nav/reports/Std_Sales_Credit_Memo_Copy/50004/'" w:xpath="/ns0:NavWordReportXmlPart[1]/ns0:Header[1]/ns0:VATClauseLine" w:storeItemID="{E2DF282D-C183-47A3-91D1-8B90BDB0DF4A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d_Sales_Credit_Memo_Copy/50004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d_Sales_Credit_Memo_Copy/50004/'" w:xpath="/ns0:NavWordReportXmlPart[1]/ns0:Header[1]/ns0:VATClauseLine[1]/ns0:VATIdentifier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634303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d_Sales_Credit_Memo_Copy/50004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d_Sales_Credit_Memo_Copy/50004/'" w:xpath="/ns0:NavWordReportXmlPart[1]/ns0:Header[1]/ns0:VATClauseLine[1]/ns0:Description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634303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d_Sales_Credit_Memo_Copy/50004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d_Sales_Credit_Memo_Copy/50004/'" w:xpath="/ns0:NavWordReportXmlPart[1]/ns0:Header[1]/ns0:VATClauseLine[1]/ns0:VATAmount_VATClauseLine[1]" w:storeItemID="{E2DF282D-C183-47A3-91D1-8B90BDB0DF4A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634303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F7D" w:rsidP="00E40C63" w:rsidRDefault="00357F7D" w14:paraId="49641649" w14:textId="77777777">
      <w:pPr>
        <w:spacing w:after="0"/>
      </w:pPr>
      <w:r>
        <w:separator/>
      </w:r>
    </w:p>
  </w:endnote>
  <w:endnote w:type="continuationSeparator" w:id="0">
    <w:p w:rsidR="00357F7D" w:rsidP="00E40C63" w:rsidRDefault="00357F7D" w14:paraId="6A826C9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d_Sales_Credit_Memo_Copy/50004"/>
          <w:id w:val="962384047"/>
          <w:placeholder>
            <w:docPart w:val="F79106392E8E4A05890EA09AFCAA5D79"/>
          </w:placeholder>
          <w:dataBinding w:prefixMappings="xmlns:ns0='urn:microsoft-dynamics-nav/reports/Std_Sales_Credit_Memo_Copy/50004/'" w:xpath="/ns0:NavWordReportXmlPart[1]/ns0:Header[1]/ns0:CompanyLegalStatement[1]" w:storeItemID="{E2DF282D-C183-47A3-91D1-8B90BDB0DF4A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d_Sales_Credit_Memo_Copy/50004"/>
          <w:id w:val="669455880"/>
          <w:placeholder>
            <w:docPart w:val="36C7957698824E528C9A220847A37C74"/>
          </w:placeholder>
          <w:dataBinding w:prefixMappings="xmlns:ns0='urn:microsoft-dynamics-nav/reports/Std_Sales_Credit_Memo_Copy/50004/'" w:xpath="/ns0:NavWordReportXmlPart[1]/ns0:Header[1]/ns0:CompanyLegalStatement[1]" w:storeItemID="{E2DF282D-C183-47A3-91D1-8B90BDB0DF4A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d_Sales_Credit_Memo_Copy/50004"/>
          <w:id w:val="-1596548712"/>
          <w:placeholder>
            <w:docPart w:val="D5ECD4AAE2AC463EB62DD32DAF5606C9"/>
          </w:placeholder>
          <w:dataBinding w:prefixMappings="xmlns:ns0='urn:microsoft-dynamics-nav/reports/Std_Sales_Credit_Memo_Copy/50004/'" w:xpath="/ns0:NavWordReportXmlPart[1]/ns0:Header[1]/ns0:CompanyVATRegistrationNo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d_Sales_Credit_Memo_Copy/50004"/>
          <w:id w:val="1527454957"/>
          <w:placeholder>
            <w:docPart w:val="C3210B833066458281C5B754EF76F2B7"/>
          </w:placeholder>
          <w:dataBinding w:prefixMappings="xmlns:ns0='urn:microsoft-dynamics-nav/reports/Std_Sales_Credit_Memo_Copy/50004/'" w:xpath="/ns0:NavWordReportXmlPart[1]/ns0:Header[1]/ns0:HomePage_Header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d_Sales_Credit_Memo_Copy/50004"/>
          <w:id w:val="1543017061"/>
          <w:placeholder>
            <w:docPart w:val="04DED19CE3B141D5A60982F74BE1A350"/>
          </w:placeholder>
          <w:dataBinding w:prefixMappings="xmlns:ns0='urn:microsoft-dynamics-nav/reports/Std_Sales_Credit_Memo_Copy/50004/'" w:xpath="/ns0:NavWordReportXmlPart[1]/ns0:Header[1]/ns0:CompanyPhoneNo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d_Sales_Credit_Memo_Copy/50004"/>
          <w:id w:val="-1185281276"/>
          <w:placeholder>
            <w:docPart w:val="D3BE26172F654C338E99A8469E4E4B79"/>
          </w:placeholder>
          <w:dataBinding w:prefixMappings="xmlns:ns0='urn:microsoft-dynamics-nav/reports/Std_Sales_Credit_Memo_Copy/50004/'" w:xpath="/ns0:NavWordReportXmlPart[1]/ns0:Header[1]/ns0:EMail_Header_Lbl[1]" w:storeItemID="{E2DF282D-C183-47A3-91D1-8B90BDB0DF4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d_Sales_Credit_Memo_Copy/50004"/>
          <w:id w:val="1017889846"/>
          <w:placeholder>
            <w:docPart w:val="9BF720F9010E4F96A823519BDCD5235A"/>
          </w:placeholder>
          <w:dataBinding w:prefixMappings="xmlns:ns0='urn:microsoft-dynamics-nav/reports/Std_Sales_Credit_Memo_Copy/50004/'" w:xpath="/ns0:NavWordReportXmlPart[1]/ns0:Header[1]/ns0:CompanyVATRegistrationNo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d_Sales_Credit_Memo_Copy/50004"/>
          <w:id w:val="150640979"/>
          <w:placeholder>
            <w:docPart w:val="C37F3EF61C0B43F39BF1857A5F29B07F"/>
          </w:placeholder>
          <w:dataBinding w:prefixMappings="xmlns:ns0='urn:microsoft-dynamics-nav/reports/Std_Sales_Credit_Memo_Copy/50004/'" w:xpath="/ns0:NavWordReportXmlPart[1]/ns0:Header[1]/ns0:CompanyHomePage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d_Sales_Credit_Memo_Copy/50004"/>
          <w:id w:val="-1675018586"/>
          <w:placeholder>
            <w:docPart w:val="2313DD5D94174D9191FA6A6828998B0F"/>
          </w:placeholder>
          <w:dataBinding w:prefixMappings="xmlns:ns0='urn:microsoft-dynamics-nav/reports/Std_Sales_Credit_Memo_Copy/50004/'" w:xpath="/ns0:NavWordReportXmlPart[1]/ns0:Header[1]/ns0:CompanyPhoneNo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d_Sales_Credit_Memo_Copy/50004"/>
          <w:id w:val="-497577039"/>
          <w:placeholder>
            <w:docPart w:val="5F30556A7E4F43789120DE10973BD6E9"/>
          </w:placeholder>
          <w:dataBinding w:prefixMappings="xmlns:ns0='urn:microsoft-dynamics-nav/reports/Std_Sales_Credit_Memo_Copy/50004/'" w:xpath="/ns0:NavWordReportXmlPart[1]/ns0:Header[1]/ns0:CompanyEMail[1]" w:storeItemID="{E2DF282D-C183-47A3-91D1-8B90BDB0DF4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d_Sales_Credit_Memo_Copy/50004"/>
          <w:id w:val="-1258901508"/>
          <w:placeholder>
            <w:docPart w:val="6EAD31A24EAA4B29988ED325ECE08D7A"/>
          </w:placeholder>
          <w:dataBinding w:prefixMappings="xmlns:ns0='urn:microsoft-dynamics-nav/reports/Std_Sales_Credit_Memo_Copy/50004/'" w:xpath="/ns0:NavWordReportXmlPart[1]/ns0:Header[1]/ns0:CompanyBankName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d_Sales_Credit_Memo_Copy/50004"/>
          <w:id w:val="1713300519"/>
          <w:placeholder>
            <w:docPart w:val="B0A9045274124DFD8B2B1DE61EDCD02B"/>
          </w:placeholder>
          <w:dataBinding w:prefixMappings="xmlns:ns0='urn:microsoft-dynamics-nav/reports/Std_Sales_Credit_Memo_Copy/50004/'" w:xpath="/ns0:NavWordReportXmlPart[1]/ns0:Header[1]/ns0:CompanyIBAN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d_Sales_Credit_Memo_Copy/50004"/>
          <w:id w:val="1468631074"/>
          <w:placeholder>
            <w:docPart w:val="CD494B76082340ABAD0D5505D3C7F8D1"/>
          </w:placeholder>
          <w:dataBinding w:prefixMappings="xmlns:ns0='urn:microsoft-dynamics-nav/reports/Std_Sales_Credit_Memo_Copy/50004/'" w:xpath="/ns0:NavWordReportXmlPart[1]/ns0:Header[1]/ns0:CompanySWIFT_Lbl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d_Sales_Credit_Memo_Copy/50004"/>
          <w:id w:val="519503723"/>
          <w:placeholder>
            <w:docPart w:val="F1A93A8A4FD2429397729C310ED2E88C"/>
          </w:placeholder>
          <w:dataBinding w:prefixMappings="xmlns:ns0='urn:microsoft-dynamics-nav/reports/Std_Sales_Credit_Memo_Copy/50004/'" w:xpath="/ns0:NavWordReportXmlPart[1]/ns0:Header[1]/ns0:CompanyGiroNo_Lbl[1]" w:storeItemID="{E2DF282D-C183-47A3-91D1-8B90BDB0DF4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357F7D" w14:paraId="00CA88D8" w14:textId="77777777">
          <w:pPr>
            <w:pStyle w:val="NoSpacing"/>
          </w:pPr>
          <w:sdt>
            <w:sdtPr>
              <w:alias w:val="#Nav: /Header/CompanyBankBranchNo"/>
              <w:tag w:val="#Nav: Std_Sales_Credit_Memo_Copy/50004"/>
              <w:id w:val="-1270625022"/>
              <w:placeholder>
                <w:docPart w:val="514C01D1A7AA467E840A54779EB65CA6"/>
              </w:placeholder>
              <w:dataBinding w:prefixMappings="xmlns:ns0='urn:microsoft-dynamics-nav/reports/Std_Sales_Credit_Memo_Copy/50004/'" w:xpath="/ns0:NavWordReportXmlPart[1]/ns0:Header[1]/ns0:CompanyBankBranchNo[1]" w:storeItemID="{E2DF282D-C183-47A3-91D1-8B90BDB0DF4A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d_Sales_Credit_Memo_Copy/50004"/>
              <w:id w:val="-1072268764"/>
              <w:placeholder>
                <w:docPart w:val="E3DF4A0211594C8F9A97D61E40066576"/>
              </w:placeholder>
              <w:dataBinding w:prefixMappings="xmlns:ns0='urn:microsoft-dynamics-nav/reports/Std_Sales_Credit_Memo_Copy/50004/'" w:xpath="/ns0:NavWordReportXmlPart[1]/ns0:Header[1]/ns0:CompanyBankAccountNo[1]" w:storeItemID="{E2DF282D-C183-47A3-91D1-8B90BDB0DF4A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d_Sales_Credit_Memo_Copy/50004"/>
          <w:id w:val="503022411"/>
          <w:placeholder>
            <w:docPart w:val="A3F908BCED3E49CBAB78822E252D7270"/>
          </w:placeholder>
          <w:dataBinding w:prefixMappings="xmlns:ns0='urn:microsoft-dynamics-nav/reports/Std_Sales_Credit_Memo_Copy/50004/'" w:xpath="/ns0:NavWordReportXmlPart[1]/ns0:Header[1]/ns0:CompanyIBAN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d_Sales_Credit_Memo_Copy/50004"/>
          <w:id w:val="-316962581"/>
          <w:placeholder>
            <w:docPart w:val="2BF91F9ED5BE4F97B891A00B52C50815"/>
          </w:placeholder>
          <w:dataBinding w:prefixMappings="xmlns:ns0='urn:microsoft-dynamics-nav/reports/Std_Sales_Credit_Memo_Copy/50004/'" w:xpath="/ns0:NavWordReportXmlPart[1]/ns0:Header[1]/ns0:CompanySWIFT[1]" w:storeItemID="{E2DF282D-C183-47A3-91D1-8B90BDB0DF4A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d_Sales_Credit_Memo_Copy/50004"/>
          <w:id w:val="702058167"/>
          <w:placeholder>
            <w:docPart w:val="B05A0074120C4D7C806836EE51F06BF7"/>
          </w:placeholder>
          <w:dataBinding w:prefixMappings="xmlns:ns0='urn:microsoft-dynamics-nav/reports/Std_Sales_Credit_Memo_Copy/50004/'" w:xpath="/ns0:NavWordReportXmlPart[1]/ns0:Header[1]/ns0:CompanyGiroNo[1]" w:storeItemID="{E2DF282D-C183-47A3-91D1-8B90BDB0DF4A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F7D" w:rsidP="00E40C63" w:rsidRDefault="00357F7D" w14:paraId="3E5C6237" w14:textId="77777777">
      <w:pPr>
        <w:spacing w:after="0"/>
      </w:pPr>
      <w:r>
        <w:separator/>
      </w:r>
    </w:p>
  </w:footnote>
  <w:footnote w:type="continuationSeparator" w:id="0">
    <w:p w:rsidR="00357F7D" w:rsidP="00E40C63" w:rsidRDefault="00357F7D" w14:paraId="5D1F8B9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357F7D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d_Sales_Credit_Memo_Copy/50004"/>
              <w:id w:val="-2100708163"/>
              <w:placeholder>
                <w:docPart w:val="3ECAD21DEDDF4056AD7210BDACAF71B5"/>
              </w:placeholder>
              <w:dataBinding w:prefixMappings="xmlns:ns0='urn:microsoft-dynamics-nav/reports/Std_Sales_Credit_Memo_Copy/50004/'" w:xpath="/ns0:NavWordReportXmlPart[1]/ns0:Header[1]/ns0:DocumentTitle_Lbl[1]" w:storeItemID="{E2DF282D-C183-47A3-91D1-8B90BDB0DF4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d_Sales_Credit_Memo_Copy/50004"/>
              <w:id w:val="-83382713"/>
              <w:placeholder>
                <w:docPart w:val="3ECAD21DEDDF4056AD7210BDACAF71B5"/>
              </w:placeholder>
              <w:dataBinding w:prefixMappings="xmlns:ns0='urn:microsoft-dynamics-nav/reports/Std_Sales_Credit_Memo_Copy/50004/'" w:xpath="/ns0:NavWordReportXmlPart[1]/ns0:Header[1]/ns0:DocumentNo[1]" w:storeItemID="{E2DF282D-C183-47A3-91D1-8B90BDB0DF4A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357F7D" w14:paraId="01E5822B" w14:textId="77777777">
          <w:pPr>
            <w:pStyle w:val="Subtitle"/>
          </w:pPr>
          <w:sdt>
            <w:sdtPr>
              <w:alias w:val="#Nav: /Header/DocumentDate"/>
              <w:tag w:val="#Nav: Std_Sales_Credit_Memo_Copy/50004"/>
              <w:id w:val="1005248549"/>
              <w:placeholder>
                <w:docPart w:val="021C348F8CBE45F7BDED374AECB9AD41"/>
              </w:placeholder>
              <w:dataBinding w:prefixMappings="xmlns:ns0='urn:microsoft-dynamics-nav/reports/Std_Sales_Credit_Memo_Copy/50004/'" w:xpath="/ns0:NavWordReportXmlPart[1]/ns0:Header[1]/ns0:DocumentDate[1]" w:storeItemID="{E2DF282D-C183-47A3-91D1-8B90BDB0DF4A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357F7D" w14:paraId="5CBF4D90" w14:textId="77777777">
          <w:pPr>
            <w:pStyle w:val="Subtitle"/>
          </w:pPr>
          <w:sdt>
            <w:sdtPr>
              <w:alias w:val="#Nav: /Header/Page_Lbl"/>
              <w:tag w:val="#Nav: Std_Sales_Credit_Memo_Copy/50004"/>
              <w:id w:val="1266346410"/>
              <w:placeholder>
                <w:docPart w:val="3ECAD21DEDDF4056AD7210BDACAF71B5"/>
              </w:placeholder>
              <w:dataBinding w:prefixMappings="xmlns:ns0='urn:microsoft-dynamics-nav/reports/Std_Sales_Credit_Memo_Copy/50004/'" w:xpath="/ns0:NavWordReportXmlPart[1]/ns0:Header[1]/ns0:Page_Lbl[1]" w:storeItemID="{E2DF282D-C183-47A3-91D1-8B90BDB0DF4A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357F7D" w14:paraId="4FBC143F" w14:textId="77777777">
          <w:pPr>
            <w:pStyle w:val="Title"/>
          </w:pPr>
          <w:sdt>
            <w:sdtPr>
              <w:alias w:val="#Nav: /Header/DocumentTitle_Lbl"/>
              <w:tag w:val="#Nav: Std_Sales_Credit_Memo_Copy/50004"/>
              <w:id w:val="-1617909868"/>
              <w:placeholder>
                <w:docPart w:val="8FC813EB52484D6482B2D18F0F5B0AC1"/>
              </w:placeholder>
              <w:dataBinding w:prefixMappings="xmlns:ns0='urn:microsoft-dynamics-nav/reports/Std_Sales_Credit_Memo_Copy/50004/'" w:xpath="/ns0:NavWordReportXmlPart[1]/ns0:Header[1]/ns0:DocumentTitle_Lbl[1]" w:storeItemID="{E2DF282D-C183-47A3-91D1-8B90BDB0DF4A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d_Sales_Credit_Memo_Copy/50004"/>
              <w:id w:val="-1661532074"/>
              <w:placeholder>
                <w:docPart w:val="8FC813EB52484D6482B2D18F0F5B0AC1"/>
              </w:placeholder>
              <w:dataBinding w:prefixMappings="xmlns:ns0='urn:microsoft-dynamics-nav/reports/Std_Sales_Credit_Memo_Copy/50004/'" w:xpath="/ns0:NavWordReportXmlPart[1]/ns0:Header[1]/ns0:DocumentNo[1]" w:storeItemID="{E2DF282D-C183-47A3-91D1-8B90BDB0DF4A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357F7D" w14:paraId="7D618BCD" w14:textId="77777777">
          <w:pPr>
            <w:pStyle w:val="Subtitle"/>
          </w:pPr>
          <w:sdt>
            <w:sdtPr>
              <w:alias w:val="#Nav: /Header/DocumentDate"/>
              <w:tag w:val="#Nav: Std_Sales_Credit_Memo_Copy/50004"/>
              <w:id w:val="832561865"/>
              <w:placeholder>
                <w:docPart w:val="8ECE76C6AABF410B861032AEA12BA9A0"/>
              </w:placeholder>
              <w:dataBinding w:prefixMappings="xmlns:ns0='urn:microsoft-dynamics-nav/reports/Std_Sales_Credit_Memo_Copy/50004/'" w:xpath="/ns0:NavWordReportXmlPart[1]/ns0:Header[1]/ns0:DocumentDate[1]" w:storeItemID="{E2DF282D-C183-47A3-91D1-8B90BDB0DF4A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357F7D" w14:paraId="223D2C4A" w14:textId="77777777">
          <w:pPr>
            <w:pStyle w:val="Subtitle"/>
          </w:pPr>
          <w:sdt>
            <w:sdtPr>
              <w:alias w:val="#Nav: /Header/Page_Lbl"/>
              <w:tag w:val="#Nav: Std_Sales_Credit_Memo_Copy/50004"/>
              <w:id w:val="1447419442"/>
              <w:placeholder>
                <w:docPart w:val="8FC813EB52484D6482B2D18F0F5B0AC1"/>
              </w:placeholder>
              <w:dataBinding w:prefixMappings="xmlns:ns0='urn:microsoft-dynamics-nav/reports/Std_Sales_Credit_Memo_Copy/50004/'" w:xpath="/ns0:NavWordReportXmlPart[1]/ns0:Header[1]/ns0:Page_Lbl[1]" w:storeItemID="{E2DF282D-C183-47A3-91D1-8B90BDB0DF4A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634303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634303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d_Sales_Credit_Memo_Copy/50004"/>
            <w:id w:val="-283887918"/>
            <w:dataBinding w:prefixMappings="xmlns:ns0='urn:microsoft-dynamics-nav/reports/Std_Sales_Credit_Memo_Copy/50004/'" w:xpath="/ns0:NavWordReportXmlPart[1]/ns0:Header[1]/ns0:CompanyPicture[1]" w:storeItemID="{E2DF282D-C183-47A3-91D1-8B90BDB0DF4A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bidi="hi-IN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1F63ED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57F7D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34303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3ee661c33d47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C3AF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d _ S a l e s _ C r e d i t _ M e m o _ C o p y / 5 0 0 0 4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G S T > C o m p a n y G S T < / C o m p a n y G S T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G S T A m t > C G S T A m t < / C G S T A m t >  
             < C G S T P e r > C G S T P e r < / C G S T P e r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G S T A m t > I G S T A m t < / I G S T A m t >  
             < I G S T P e r > I G S T P e r < / I G S T P e r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G S T A m t > S G S T A m t < / S G S T A m t >  
             < S G S T P e r > S G S T P e r < / S G S T P e r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EE9819D-AA72-451A-B4A2-32EAEBEF6A5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2023-06-22T07:14:00Z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